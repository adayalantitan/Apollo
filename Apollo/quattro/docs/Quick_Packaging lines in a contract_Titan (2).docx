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6AC" w:rsidRDefault="00ED26AC"/>
    <w:p w:rsidR="00ED26AC" w:rsidRDefault="00ED26AC">
      <w:r>
        <w:t>One of the features added to Quattro to customize the Titan contract output is “Package” in the Segment.</w:t>
      </w:r>
    </w:p>
    <w:p w:rsidR="00ED26AC" w:rsidRDefault="00ED26AC">
      <w:r>
        <w:t>Using the Package # and Package Description in the Segment will allow for grouping of “same” package information on a single line on the contract.</w:t>
      </w:r>
    </w:p>
    <w:p w:rsidR="00ED26AC" w:rsidRDefault="00ED26AC">
      <w:r>
        <w:t>On the Segment Maintenance screen you have two fields</w:t>
      </w:r>
    </w:p>
    <w:p w:rsidR="00ED26AC" w:rsidRDefault="00ED26AC" w:rsidP="00795F52">
      <w:pPr>
        <w:pStyle w:val="ListParagraph"/>
        <w:numPr>
          <w:ilvl w:val="0"/>
          <w:numId w:val="1"/>
        </w:numPr>
      </w:pPr>
      <w:r>
        <w:t>Package #</w:t>
      </w:r>
    </w:p>
    <w:p w:rsidR="00ED26AC" w:rsidRDefault="00ED26AC" w:rsidP="00795F52">
      <w:pPr>
        <w:pStyle w:val="ListParagraph"/>
        <w:numPr>
          <w:ilvl w:val="0"/>
          <w:numId w:val="1"/>
        </w:numPr>
      </w:pPr>
      <w:r>
        <w:t>Package Description</w:t>
      </w:r>
    </w:p>
    <w:p w:rsidR="00ED26AC" w:rsidRDefault="00ED26AC" w:rsidP="00795F52">
      <w:r>
        <w:t>These fields can be used in two ways</w:t>
      </w:r>
    </w:p>
    <w:p w:rsidR="00ED26AC" w:rsidRDefault="00ED26AC" w:rsidP="00795F52">
      <w:pPr>
        <w:pStyle w:val="ListParagraph"/>
        <w:numPr>
          <w:ilvl w:val="0"/>
          <w:numId w:val="2"/>
        </w:numPr>
      </w:pPr>
      <w:r>
        <w:t>Group multiple segments together to display as a single line on the contract.</w:t>
      </w:r>
    </w:p>
    <w:p w:rsidR="00ED26AC" w:rsidRDefault="00ED26AC" w:rsidP="00795F52">
      <w:pPr>
        <w:pStyle w:val="ListParagraph"/>
      </w:pPr>
    </w:p>
    <w:p w:rsidR="00ED26AC" w:rsidRDefault="00ED26AC" w:rsidP="00795F52">
      <w:pPr>
        <w:pStyle w:val="ListParagraph"/>
      </w:pPr>
      <w:r>
        <w:rPr>
          <w:noProof/>
          <w:lang w:val="en-US"/>
        </w:rPr>
        <w:pict>
          <v:rect id="_x0000_s1026" style="position:absolute;left:0;text-align:left;margin-left:115.5pt;margin-top:146.85pt;width:185pt;height:21pt;z-index:251658240" filled="f" strokecolor="red" strokeweight="1pt"/>
        </w:pict>
      </w:r>
      <w:r w:rsidRPr="006E171C"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02.25pt;height:218.25pt;visibility:visible">
            <v:imagedata r:id="rId7" o:title=""/>
          </v:shape>
        </w:pict>
      </w:r>
    </w:p>
    <w:p w:rsidR="00ED26AC" w:rsidRDefault="00ED26AC" w:rsidP="00795F52">
      <w:pPr>
        <w:pStyle w:val="ListParagraph"/>
      </w:pPr>
    </w:p>
    <w:p w:rsidR="00ED26AC" w:rsidRDefault="00ED26AC" w:rsidP="00795F52">
      <w:pPr>
        <w:pStyle w:val="ListParagraph"/>
      </w:pPr>
      <w:r>
        <w:t>When entering Segments, insert the Package # and Package Description the “same” for each Segment that needs to be grouped together on this contract.  For this example we have 2 segments, both with different Media Products, however, the Package # and Package description are the same.   Following is how each segment is entered:</w:t>
      </w:r>
    </w:p>
    <w:p w:rsidR="00ED26AC" w:rsidRDefault="00ED26AC" w:rsidP="00795F52">
      <w:pPr>
        <w:pStyle w:val="ListParagraph"/>
      </w:pPr>
      <w:r>
        <w:rPr>
          <w:noProof/>
          <w:lang w:val="en-US"/>
        </w:rPr>
        <w:pict>
          <v:rect id="_x0000_s1027" style="position:absolute;left:0;text-align:left;margin-left:198pt;margin-top:14.6pt;width:194pt;height:36pt;z-index:251659264" filled="f" strokecolor="red" strokeweight="1pt"/>
        </w:pict>
      </w:r>
    </w:p>
    <w:p w:rsidR="00ED26AC" w:rsidRDefault="00ED26AC" w:rsidP="00795F52">
      <w:pPr>
        <w:pStyle w:val="ListParagraph"/>
      </w:pPr>
      <w:r w:rsidRPr="006E171C">
        <w:rPr>
          <w:noProof/>
          <w:lang w:val="en-US"/>
        </w:rPr>
        <w:pict>
          <v:shape id="Picture 4" o:spid="_x0000_i1026" type="#_x0000_t75" style="width:465.75pt;height:30.75pt;visibility:visible">
            <v:imagedata r:id="rId8" o:title=""/>
          </v:shape>
        </w:pict>
      </w:r>
    </w:p>
    <w:p w:rsidR="00ED26AC" w:rsidRDefault="00ED26AC" w:rsidP="00795F52">
      <w:pPr>
        <w:pStyle w:val="ListParagraph"/>
      </w:pPr>
    </w:p>
    <w:p w:rsidR="00ED26AC" w:rsidRDefault="00ED26AC" w:rsidP="00795F52">
      <w:pPr>
        <w:pStyle w:val="ListParagraph"/>
      </w:pPr>
      <w:r>
        <w:t>You can create 20 segments on a contract all with the same package # and description if they need to be pulled together as a single line item for output.</w:t>
      </w:r>
    </w:p>
    <w:p w:rsidR="00ED26AC" w:rsidRDefault="00ED26AC" w:rsidP="00795F52">
      <w:pPr>
        <w:pStyle w:val="ListParagraph"/>
      </w:pPr>
    </w:p>
    <w:p w:rsidR="00ED26AC" w:rsidRDefault="00ED26AC" w:rsidP="00795F52">
      <w:pPr>
        <w:pStyle w:val="ListParagraph"/>
      </w:pPr>
      <w:r>
        <w:t>Output of the contract is as follows:</w:t>
      </w:r>
    </w:p>
    <w:p w:rsidR="00ED26AC" w:rsidRDefault="00ED26AC" w:rsidP="00795F52">
      <w:pPr>
        <w:pStyle w:val="ListParagraph"/>
      </w:pPr>
      <w:r w:rsidRPr="006E171C">
        <w:rPr>
          <w:noProof/>
          <w:lang w:val="en-US"/>
        </w:rPr>
        <w:pict>
          <v:shape id="Picture 7" o:spid="_x0000_i1027" type="#_x0000_t75" style="width:464.25pt;height:56.25pt;visibility:visible">
            <v:imagedata r:id="rId9" o:title=""/>
          </v:shape>
        </w:pict>
      </w:r>
    </w:p>
    <w:p w:rsidR="00ED26AC" w:rsidRDefault="00ED26AC" w:rsidP="00795F52">
      <w:pPr>
        <w:pStyle w:val="ListParagraph"/>
      </w:pPr>
      <w:r>
        <w:t>The Contract instructions will break out the line items for Invoicing.</w:t>
      </w:r>
    </w:p>
    <w:p w:rsidR="00ED26AC" w:rsidRDefault="00ED26AC" w:rsidP="00795F52">
      <w:pPr>
        <w:pStyle w:val="ListParagraph"/>
      </w:pPr>
      <w:r w:rsidRPr="006E171C">
        <w:rPr>
          <w:noProof/>
          <w:lang w:val="en-US"/>
        </w:rPr>
        <w:pict>
          <v:shape id="Picture 10" o:spid="_x0000_i1028" type="#_x0000_t75" style="width:466.5pt;height:47.25pt;visibility:visible">
            <v:imagedata r:id="rId10" o:title=""/>
          </v:shape>
        </w:pict>
      </w:r>
    </w:p>
    <w:p w:rsidR="00ED26AC" w:rsidRDefault="00ED26AC" w:rsidP="00795F52"/>
    <w:p w:rsidR="00ED26AC" w:rsidRDefault="00ED26AC" w:rsidP="00795F52">
      <w:pPr>
        <w:pStyle w:val="ListParagraph"/>
        <w:numPr>
          <w:ilvl w:val="0"/>
          <w:numId w:val="2"/>
        </w:numPr>
      </w:pPr>
      <w:r>
        <w:t>Another reason this is used is when a Sales person wants to see a custom description for lines on a contract.  So, a package doesn’t need to be used for multiple lines, you can create individual custom lines for each Segment on your contract.  This is done by using a different package number for each line item.</w:t>
      </w:r>
    </w:p>
    <w:p w:rsidR="00ED26AC" w:rsidRDefault="00ED26AC" w:rsidP="00795F52">
      <w:pPr>
        <w:pStyle w:val="ListParagraph"/>
      </w:pPr>
    </w:p>
    <w:p w:rsidR="00ED26AC" w:rsidRDefault="00ED26AC" w:rsidP="00795F52">
      <w:pPr>
        <w:pStyle w:val="ListParagraph"/>
      </w:pPr>
      <w:r w:rsidRPr="006E171C">
        <w:rPr>
          <w:noProof/>
          <w:lang w:val="en-US"/>
        </w:rPr>
        <w:pict>
          <v:shape id="Picture 16" o:spid="_x0000_i1029" type="#_x0000_t75" style="width:462pt;height:47.25pt;visibility:visible">
            <v:imagedata r:id="rId11" o:title=""/>
          </v:shape>
        </w:pict>
      </w:r>
    </w:p>
    <w:p w:rsidR="00ED26AC" w:rsidRDefault="00ED26AC" w:rsidP="00795F52">
      <w:pPr>
        <w:pStyle w:val="ListParagraph"/>
      </w:pPr>
    </w:p>
    <w:p w:rsidR="00ED26AC" w:rsidRDefault="00ED26AC" w:rsidP="00795F52">
      <w:pPr>
        <w:pStyle w:val="ListParagraph"/>
      </w:pPr>
      <w:r>
        <w:t>Note that each segment has it’s own package number and Package Description.  Output on the contract would be:</w:t>
      </w:r>
    </w:p>
    <w:p w:rsidR="00ED26AC" w:rsidRDefault="00ED26AC" w:rsidP="00795F52">
      <w:pPr>
        <w:pStyle w:val="ListParagraph"/>
      </w:pPr>
      <w:r w:rsidRPr="006E171C">
        <w:rPr>
          <w:noProof/>
          <w:lang w:val="en-US"/>
        </w:rPr>
        <w:pict>
          <v:shape id="Picture 19" o:spid="_x0000_i1030" type="#_x0000_t75" style="width:463.5pt;height:72.75pt;visibility:visible">
            <v:imagedata r:id="rId12" o:title=""/>
          </v:shape>
        </w:pict>
      </w:r>
    </w:p>
    <w:p w:rsidR="00ED26AC" w:rsidRDefault="00ED26AC" w:rsidP="00795F52">
      <w:pPr>
        <w:pStyle w:val="ListParagraph"/>
      </w:pPr>
    </w:p>
    <w:p w:rsidR="00ED26AC" w:rsidRDefault="00ED26AC" w:rsidP="00795F52">
      <w:pPr>
        <w:pStyle w:val="ListParagraph"/>
      </w:pPr>
    </w:p>
    <w:p w:rsidR="00ED26AC" w:rsidRDefault="00ED26AC"/>
    <w:p w:rsidR="00ED26AC" w:rsidRDefault="00ED26AC"/>
    <w:sectPr w:rsidR="00ED26AC" w:rsidSect="00E9258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26AC" w:rsidRDefault="00ED26AC" w:rsidP="00795F52">
      <w:pPr>
        <w:spacing w:after="0" w:line="240" w:lineRule="auto"/>
      </w:pPr>
      <w:r>
        <w:separator/>
      </w:r>
    </w:p>
  </w:endnote>
  <w:endnote w:type="continuationSeparator" w:id="0">
    <w:p w:rsidR="00ED26AC" w:rsidRDefault="00ED26AC" w:rsidP="00795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26AC" w:rsidRDefault="00ED26AC" w:rsidP="00795F52">
      <w:pPr>
        <w:spacing w:after="0" w:line="240" w:lineRule="auto"/>
      </w:pPr>
      <w:r>
        <w:separator/>
      </w:r>
    </w:p>
  </w:footnote>
  <w:footnote w:type="continuationSeparator" w:id="0">
    <w:p w:rsidR="00ED26AC" w:rsidRDefault="00ED26AC" w:rsidP="00795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6AC" w:rsidRDefault="00ED26AC" w:rsidP="00795F52">
    <w:pPr>
      <w:spacing w:after="0" w:line="240" w:lineRule="auto"/>
      <w:jc w:val="center"/>
    </w:pPr>
    <w:r>
      <w:t>Grouping Contracts</w:t>
    </w:r>
  </w:p>
  <w:p w:rsidR="00ED26AC" w:rsidRDefault="00ED26AC" w:rsidP="00795F52">
    <w:pPr>
      <w:spacing w:after="0" w:line="240" w:lineRule="auto"/>
      <w:jc w:val="center"/>
    </w:pPr>
    <w:r>
      <w:t>Package Function</w:t>
    </w:r>
  </w:p>
  <w:p w:rsidR="00ED26AC" w:rsidRDefault="00ED26A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82169C"/>
    <w:multiLevelType w:val="hybridMultilevel"/>
    <w:tmpl w:val="49EA1DEC"/>
    <w:lvl w:ilvl="0" w:tplc="3C9EC1C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BD1F6F"/>
    <w:multiLevelType w:val="hybridMultilevel"/>
    <w:tmpl w:val="945ABF72"/>
    <w:lvl w:ilvl="0" w:tplc="10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5F52"/>
    <w:rsid w:val="003F5350"/>
    <w:rsid w:val="00553A14"/>
    <w:rsid w:val="006E171C"/>
    <w:rsid w:val="00795F52"/>
    <w:rsid w:val="00870E6F"/>
    <w:rsid w:val="00916BDF"/>
    <w:rsid w:val="00AA02D3"/>
    <w:rsid w:val="00C50445"/>
    <w:rsid w:val="00CE2832"/>
    <w:rsid w:val="00DD506B"/>
    <w:rsid w:val="00E92583"/>
    <w:rsid w:val="00ED2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583"/>
    <w:pPr>
      <w:spacing w:after="200" w:line="276" w:lineRule="auto"/>
    </w:pPr>
    <w:rPr>
      <w:lang w:val="en-C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79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95F52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79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95F52"/>
    <w:rPr>
      <w:rFonts w:cs="Times New Roman"/>
    </w:rPr>
  </w:style>
  <w:style w:type="paragraph" w:styleId="ListParagraph">
    <w:name w:val="List Paragraph"/>
    <w:basedOn w:val="Normal"/>
    <w:uiPriority w:val="99"/>
    <w:qFormat/>
    <w:rsid w:val="00795F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795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95F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2</Pages>
  <Words>222</Words>
  <Characters>1270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 of the features added to Quattro to customize the Titan contract output is “Package” in the Segment</dc:title>
  <dc:subject/>
  <dc:creator>nharvey</dc:creator>
  <cp:keywords/>
  <dc:description/>
  <cp:lastModifiedBy>Titan Outdoor</cp:lastModifiedBy>
  <cp:revision>2</cp:revision>
  <cp:lastPrinted>2010-10-06T17:41:00Z</cp:lastPrinted>
  <dcterms:created xsi:type="dcterms:W3CDTF">2010-10-06T17:41:00Z</dcterms:created>
  <dcterms:modified xsi:type="dcterms:W3CDTF">2010-10-06T17:41:00Z</dcterms:modified>
</cp:coreProperties>
</file>